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329E4047" w14:textId="4F7629D4" w:rsidR="00F43DC3" w:rsidRPr="00FD5CF8" w:rsidRDefault="00606BE7" w:rsidP="0015478F">
      <w:pPr>
        <w:pStyle w:val="Title"/>
        <w:rPr>
          <w:rFonts w:ascii="Poppins" w:hAnsi="Poppins" w:cs="Poppins"/>
          <w:color w:val="5B5B5B"/>
          <w:sz w:val="60"/>
          <w:szCs w:val="60"/>
        </w:rPr>
      </w:pPr>
      <w:r w:rsidRPr="00FD5CF8">
        <w:rPr>
          <w:rFonts w:ascii="Poppins" w:hAnsi="Poppins" w:cs="Poppins"/>
          <w:color w:val="5B5B5B"/>
          <w:sz w:val="60"/>
          <w:szCs w:val="60"/>
        </w:rPr>
        <w:t>Abbas Manning</w:t>
      </w:r>
    </w:p>
    <w:p w14:paraId="7C14A7E6" w14:textId="47E80045" w:rsidR="00F43DC3" w:rsidRPr="00FD5CF8" w:rsidRDefault="00606BE7" w:rsidP="0015478F">
      <w:pPr>
        <w:pStyle w:val="Subtitle"/>
        <w:rPr>
          <w:rFonts w:ascii="Poppins" w:hAnsi="Poppins" w:cs="Poppins"/>
          <w:b/>
          <w:bCs/>
          <w:color w:val="898989"/>
        </w:rPr>
      </w:pPr>
      <w:r w:rsidRPr="00FD5CF8">
        <w:rPr>
          <w:rFonts w:ascii="Poppins" w:hAnsi="Poppins" w:cs="Poppins"/>
          <w:b/>
          <w:bCs/>
          <w:color w:val="898989"/>
          <w:sz w:val="40"/>
          <w:szCs w:val="40"/>
        </w:rPr>
        <w:t>Web Developer</w:t>
      </w:r>
    </w:p>
    <w:p w14:paraId="3F7A2707" w14:textId="24CC0DB6" w:rsidR="00F43DC3" w:rsidRPr="00FD5CF8" w:rsidRDefault="00606BE7" w:rsidP="002F7348">
      <w:pPr>
        <w:pStyle w:val="ContactInfo"/>
        <w:rPr>
          <w:rFonts w:ascii="Poppins" w:hAnsi="Poppins" w:cs="Poppins"/>
          <w:color w:val="5B5B5B"/>
          <w:sz w:val="20"/>
          <w:szCs w:val="20"/>
        </w:rPr>
      </w:pPr>
      <w:r w:rsidRPr="00FD5CF8">
        <w:rPr>
          <w:rFonts w:ascii="Poppins" w:hAnsi="Poppins" w:cs="Poppins"/>
          <w:color w:val="5B5B5B"/>
          <w:sz w:val="20"/>
          <w:szCs w:val="20"/>
        </w:rPr>
        <w:t>+44 778 786 7543</w:t>
      </w:r>
      <w:r w:rsidR="00B10589" w:rsidRPr="00FD5CF8">
        <w:rPr>
          <w:rFonts w:ascii="Poppins" w:hAnsi="Poppins" w:cs="Poppins"/>
          <w:color w:val="5B5B5B"/>
          <w:sz w:val="20"/>
          <w:szCs w:val="20"/>
        </w:rPr>
        <w:t xml:space="preserve">  </w:t>
      </w:r>
      <w:r w:rsidR="00484C9C" w:rsidRPr="00FD5CF8">
        <w:rPr>
          <w:rFonts w:ascii="Poppins" w:hAnsi="Poppins" w:cs="Poppins"/>
          <w:color w:val="898989"/>
          <w:sz w:val="20"/>
          <w:szCs w:val="20"/>
        </w:rPr>
        <w:t>|</w:t>
      </w:r>
      <w:r w:rsidR="00B10589" w:rsidRPr="00FD5CF8">
        <w:rPr>
          <w:rFonts w:ascii="Poppins" w:hAnsi="Poppins" w:cs="Poppins"/>
          <w:color w:val="5B5B5B"/>
          <w:sz w:val="20"/>
          <w:szCs w:val="20"/>
        </w:rPr>
        <w:t xml:space="preserve">  </w:t>
      </w:r>
      <w:r w:rsidRPr="00FD5CF8">
        <w:rPr>
          <w:rFonts w:ascii="Poppins" w:hAnsi="Poppins" w:cs="Poppins"/>
          <w:caps w:val="0"/>
          <w:color w:val="5B5B5B"/>
          <w:sz w:val="20"/>
          <w:szCs w:val="20"/>
        </w:rPr>
        <w:t>iamabbasmanning@gmail.com</w:t>
      </w:r>
      <w:r w:rsidR="002F7348">
        <w:rPr>
          <w:rFonts w:ascii="Poppins" w:hAnsi="Poppins" w:cs="Poppins"/>
          <w:caps w:val="0"/>
          <w:color w:val="5B5B5B"/>
          <w:sz w:val="20"/>
          <w:szCs w:val="20"/>
        </w:rPr>
        <w:t xml:space="preserve">  </w:t>
      </w:r>
      <w:r w:rsidR="00484C9C" w:rsidRPr="00FD5CF8">
        <w:rPr>
          <w:rFonts w:ascii="Poppins" w:hAnsi="Poppins" w:cs="Poppins"/>
          <w:color w:val="898989"/>
          <w:sz w:val="20"/>
          <w:szCs w:val="20"/>
        </w:rPr>
        <w:t>|</w:t>
      </w:r>
      <w:r w:rsidR="002F7348">
        <w:rPr>
          <w:rFonts w:ascii="Poppins" w:hAnsi="Poppins" w:cs="Poppins"/>
          <w:color w:val="898989"/>
          <w:sz w:val="20"/>
          <w:szCs w:val="20"/>
        </w:rPr>
        <w:t xml:space="preserve">  </w:t>
      </w:r>
      <w:r w:rsidR="00E10C1D" w:rsidRPr="00E10C1D">
        <w:rPr>
          <w:rFonts w:ascii="Poppins" w:hAnsi="Poppins" w:cs="Poppins"/>
          <w:caps w:val="0"/>
          <w:color w:val="5B5B5B"/>
          <w:sz w:val="20"/>
          <w:szCs w:val="20"/>
        </w:rPr>
        <w:t>https://bit.ly/AbbasNCode</w:t>
      </w:r>
    </w:p>
    <w:p w14:paraId="4C3816C7" w14:textId="77777777" w:rsidR="00C815BB" w:rsidRPr="0015478F" w:rsidRDefault="00C815BB" w:rsidP="0015478F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:rsidRPr="009F255A" w14:paraId="66F95B20" w14:textId="77777777" w:rsidTr="00560546">
        <w:trPr>
          <w:trHeight w:val="2357"/>
        </w:trPr>
        <w:tc>
          <w:tcPr>
            <w:tcW w:w="4765" w:type="dxa"/>
            <w:tcMar>
              <w:left w:w="115" w:type="dxa"/>
              <w:right w:w="720" w:type="dxa"/>
            </w:tcMar>
          </w:tcPr>
          <w:p w14:paraId="1ECEA4F7" w14:textId="77777777" w:rsidR="00C815BB" w:rsidRPr="00DB631A" w:rsidRDefault="00C815BB" w:rsidP="00C815BB">
            <w:pPr>
              <w:pStyle w:val="Heading1"/>
              <w:rPr>
                <w:rFonts w:ascii="Poppins" w:hAnsi="Poppins" w:cs="Poppins"/>
                <w:color w:val="5B5B5B"/>
                <w:sz w:val="30"/>
                <w:szCs w:val="30"/>
              </w:rPr>
            </w:pPr>
            <w:r w:rsidRPr="00DB631A">
              <w:rPr>
                <w:rFonts w:ascii="Poppins" w:hAnsi="Poppins" w:cs="Poppins"/>
                <w:color w:val="5B5B5B"/>
                <w:sz w:val="30"/>
                <w:szCs w:val="30"/>
              </w:rPr>
              <w:t>Background</w:t>
            </w:r>
          </w:p>
          <w:p w14:paraId="62A007E1" w14:textId="77777777" w:rsidR="00EA2ECA" w:rsidRPr="00CA12ED" w:rsidRDefault="00560546" w:rsidP="00EA2ECA">
            <w:pPr>
              <w:rPr>
                <w:rFonts w:ascii="Poppins" w:hAnsi="Poppins" w:cs="Poppins"/>
                <w:color w:val="898989"/>
              </w:rPr>
            </w:pPr>
            <w:r w:rsidRPr="00560546">
              <w:rPr>
                <w:rFonts w:ascii="Poppins" w:hAnsi="Poppins" w:cs="Poppins"/>
                <w:color w:val="898989"/>
              </w:rPr>
              <w:t>I’m an organised, and detail-focused web developer who loves creating functional, user-friendly websites. With experience across frontend and eCommerce development, I take pride in tackling challenges and finding solutions that help businesses grow. I’m a team player who values collaboration and always aims to deliver high-quality work that makes an impact.</w:t>
            </w:r>
          </w:p>
          <w:p w14:paraId="789B54F2" w14:textId="4D600A10" w:rsidR="00EA2ECA" w:rsidRPr="009F255A" w:rsidRDefault="00EA2ECA" w:rsidP="00EA2ECA">
            <w:pPr>
              <w:rPr>
                <w:rFonts w:ascii="Poppins" w:hAnsi="Poppins" w:cs="Poppins"/>
              </w:rPr>
            </w:pPr>
          </w:p>
        </w:tc>
        <w:tc>
          <w:tcPr>
            <w:tcW w:w="4675" w:type="dxa"/>
          </w:tcPr>
          <w:p w14:paraId="7A16B11C" w14:textId="77777777" w:rsidR="00C815BB" w:rsidRPr="00DB631A" w:rsidRDefault="00C815BB" w:rsidP="00C815BB">
            <w:pPr>
              <w:pStyle w:val="Heading1"/>
              <w:rPr>
                <w:rFonts w:ascii="Poppins" w:hAnsi="Poppins" w:cs="Poppins"/>
                <w:color w:val="5B5B5B"/>
                <w:sz w:val="30"/>
                <w:szCs w:val="30"/>
              </w:rPr>
            </w:pPr>
            <w:r w:rsidRPr="00DB631A">
              <w:rPr>
                <w:rFonts w:ascii="Poppins" w:hAnsi="Poppins" w:cs="Poppins"/>
                <w:color w:val="5B5B5B"/>
                <w:sz w:val="30"/>
                <w:szCs w:val="30"/>
              </w:rPr>
              <w:t>Education</w:t>
            </w:r>
          </w:p>
          <w:p w14:paraId="068AD78F" w14:textId="56EA6673" w:rsidR="00C11D10" w:rsidRPr="006402BA" w:rsidRDefault="006402BA" w:rsidP="00C11D10">
            <w:pPr>
              <w:pStyle w:val="Heading2"/>
              <w:rPr>
                <w:rFonts w:ascii="Poppins" w:hAnsi="Poppins" w:cs="Poppins"/>
                <w:color w:val="898989"/>
                <w:sz w:val="20"/>
                <w:szCs w:val="20"/>
              </w:rPr>
            </w:pPr>
            <w:r w:rsidRPr="006402BA">
              <w:rPr>
                <w:rFonts w:ascii="Poppins" w:hAnsi="Poppins" w:cs="Poppins"/>
                <w:color w:val="898989"/>
                <w:sz w:val="20"/>
                <w:szCs w:val="20"/>
              </w:rPr>
              <w:t>Self-Taught Web developer</w:t>
            </w:r>
            <w:r w:rsidR="00C11D10" w:rsidRPr="006402BA">
              <w:rPr>
                <w:rFonts w:ascii="Poppins" w:hAnsi="Poppins" w:cs="Poppins"/>
                <w:caps w:val="0"/>
                <w:color w:val="898989"/>
                <w:sz w:val="20"/>
                <w:szCs w:val="20"/>
              </w:rPr>
              <w:t xml:space="preserve"> </w:t>
            </w:r>
          </w:p>
          <w:p w14:paraId="177C44D2" w14:textId="77777777" w:rsidR="00C11D10" w:rsidRPr="00670F02" w:rsidRDefault="00C11D10" w:rsidP="00C11D10">
            <w:pPr>
              <w:pStyle w:val="Date"/>
              <w:rPr>
                <w:rFonts w:ascii="Poppins" w:hAnsi="Poppins" w:cs="Poppins"/>
                <w:color w:val="898989"/>
              </w:rPr>
            </w:pPr>
            <w:r>
              <w:rPr>
                <w:rFonts w:ascii="Poppins" w:hAnsi="Poppins" w:cs="Poppins"/>
                <w:color w:val="898989"/>
              </w:rPr>
              <w:t>Udemy.com</w:t>
            </w:r>
            <w:r w:rsidRPr="00670F02">
              <w:rPr>
                <w:rFonts w:ascii="Poppins" w:hAnsi="Poppins" w:cs="Poppins"/>
                <w:color w:val="898989"/>
              </w:rPr>
              <w:t>, 20</w:t>
            </w:r>
            <w:r>
              <w:rPr>
                <w:rFonts w:ascii="Poppins" w:hAnsi="Poppins" w:cs="Poppins"/>
                <w:color w:val="898989"/>
              </w:rPr>
              <w:t>20</w:t>
            </w:r>
            <w:r w:rsidRPr="00670F02">
              <w:rPr>
                <w:rFonts w:ascii="Poppins" w:hAnsi="Poppins" w:cs="Poppins"/>
                <w:color w:val="898989"/>
              </w:rPr>
              <w:t xml:space="preserve"> – 20</w:t>
            </w:r>
            <w:r>
              <w:rPr>
                <w:rFonts w:ascii="Poppins" w:hAnsi="Poppins" w:cs="Poppins"/>
                <w:color w:val="898989"/>
              </w:rPr>
              <w:t>21</w:t>
            </w:r>
          </w:p>
          <w:p w14:paraId="05C859DC" w14:textId="77777777" w:rsidR="00C815BB" w:rsidRPr="006402BA" w:rsidRDefault="006402BA" w:rsidP="00C11D10">
            <w:pPr>
              <w:pStyle w:val="Skillslist"/>
              <w:rPr>
                <w:rFonts w:ascii="Poppins" w:hAnsi="Poppins" w:cs="Poppins"/>
                <w:color w:val="808080"/>
              </w:rPr>
            </w:pPr>
            <w:r w:rsidRPr="006402BA">
              <w:rPr>
                <w:rFonts w:ascii="Poppins" w:hAnsi="Poppins" w:cs="Poppins"/>
                <w:color w:val="808080"/>
              </w:rPr>
              <w:t>Frontend Development</w:t>
            </w:r>
          </w:p>
          <w:p w14:paraId="102F233D" w14:textId="77777777" w:rsidR="006402BA" w:rsidRPr="006402BA" w:rsidRDefault="006402BA" w:rsidP="00C11D10">
            <w:pPr>
              <w:pStyle w:val="Skillslist"/>
              <w:rPr>
                <w:rFonts w:ascii="Poppins" w:hAnsi="Poppins" w:cs="Poppins"/>
                <w:color w:val="808080"/>
              </w:rPr>
            </w:pPr>
            <w:r w:rsidRPr="006402BA">
              <w:rPr>
                <w:rFonts w:ascii="Poppins" w:hAnsi="Poppins" w:cs="Poppins"/>
                <w:color w:val="808080"/>
              </w:rPr>
              <w:t>Webflow Development</w:t>
            </w:r>
          </w:p>
          <w:p w14:paraId="727754B3" w14:textId="0DD2F15F" w:rsidR="006402BA" w:rsidRPr="009F255A" w:rsidRDefault="006402BA" w:rsidP="00C11D10">
            <w:pPr>
              <w:pStyle w:val="Skillslist"/>
              <w:rPr>
                <w:rFonts w:ascii="Poppins" w:hAnsi="Poppins" w:cs="Poppins"/>
              </w:rPr>
            </w:pPr>
            <w:r w:rsidRPr="006402BA">
              <w:rPr>
                <w:rFonts w:ascii="Poppins" w:hAnsi="Poppins" w:cs="Poppins"/>
                <w:color w:val="808080"/>
              </w:rPr>
              <w:t>Shopify Development</w:t>
            </w:r>
          </w:p>
        </w:tc>
      </w:tr>
    </w:tbl>
    <w:p w14:paraId="1600C1DA" w14:textId="77777777" w:rsidR="009F255A" w:rsidRPr="00DB631A" w:rsidRDefault="009F255A" w:rsidP="008862C1">
      <w:pPr>
        <w:pStyle w:val="Heading1"/>
        <w:rPr>
          <w:rFonts w:ascii="Poppins" w:hAnsi="Poppins" w:cs="Poppins"/>
          <w:color w:val="5B5B5B"/>
          <w:sz w:val="30"/>
          <w:szCs w:val="30"/>
        </w:rPr>
      </w:pPr>
      <w:r w:rsidRPr="00DB631A">
        <w:rPr>
          <w:rFonts w:ascii="Poppins" w:hAnsi="Poppins" w:cs="Poppins"/>
          <w:color w:val="5B5B5B"/>
          <w:sz w:val="30"/>
          <w:szCs w:val="30"/>
        </w:rPr>
        <w:t>Key</w:t>
      </w:r>
      <w:r w:rsidR="008862C1" w:rsidRPr="00DB631A">
        <w:rPr>
          <w:rFonts w:ascii="Poppins" w:hAnsi="Poppins" w:cs="Poppins"/>
          <w:color w:val="5B5B5B"/>
          <w:sz w:val="30"/>
          <w:szCs w:val="30"/>
        </w:rPr>
        <w:t xml:space="preserve"> Skills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9F255A" w:rsidRPr="009F255A" w14:paraId="538DDBE2" w14:textId="77777777" w:rsidTr="002228DF">
        <w:tc>
          <w:tcPr>
            <w:tcW w:w="4765" w:type="dxa"/>
            <w:tcMar>
              <w:left w:w="115" w:type="dxa"/>
              <w:right w:w="720" w:type="dxa"/>
            </w:tcMar>
          </w:tcPr>
          <w:p w14:paraId="3619815E" w14:textId="77777777" w:rsidR="009F255A" w:rsidRPr="00DB631A" w:rsidRDefault="009F255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DB631A">
              <w:rPr>
                <w:rFonts w:ascii="Poppins" w:hAnsi="Poppins" w:cs="Poppins"/>
                <w:color w:val="898989"/>
              </w:rPr>
              <w:t>HTML</w:t>
            </w:r>
          </w:p>
          <w:p w14:paraId="0B84BD55" w14:textId="77777777" w:rsidR="009F255A" w:rsidRPr="00DB631A" w:rsidRDefault="009F255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DB631A">
              <w:rPr>
                <w:rFonts w:ascii="Poppins" w:hAnsi="Poppins" w:cs="Poppins"/>
                <w:color w:val="898989"/>
              </w:rPr>
              <w:t>CSS</w:t>
            </w:r>
          </w:p>
          <w:p w14:paraId="7E60129C" w14:textId="77777777" w:rsidR="009F255A" w:rsidRPr="00DB631A" w:rsidRDefault="009F255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DB631A">
              <w:rPr>
                <w:rFonts w:ascii="Poppins" w:hAnsi="Poppins" w:cs="Poppins"/>
                <w:color w:val="898989"/>
              </w:rPr>
              <w:t>JavaScript/jQuery</w:t>
            </w:r>
          </w:p>
          <w:p w14:paraId="46B6D55F" w14:textId="77777777" w:rsidR="009F255A" w:rsidRPr="00DB631A" w:rsidRDefault="009F255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DB631A">
              <w:rPr>
                <w:rFonts w:ascii="Poppins" w:hAnsi="Poppins" w:cs="Poppins"/>
                <w:color w:val="898989"/>
              </w:rPr>
              <w:t>Webflow</w:t>
            </w:r>
          </w:p>
          <w:p w14:paraId="4BFB0543" w14:textId="77777777" w:rsidR="009F255A" w:rsidRDefault="009F255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DB631A">
              <w:rPr>
                <w:rFonts w:ascii="Poppins" w:hAnsi="Poppins" w:cs="Poppins"/>
                <w:color w:val="898989"/>
              </w:rPr>
              <w:t>Shopify/Liquid</w:t>
            </w:r>
          </w:p>
          <w:p w14:paraId="6F246A29" w14:textId="520883FF" w:rsidR="006402BA" w:rsidRPr="00DB631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Responsive Design</w:t>
            </w:r>
          </w:p>
        </w:tc>
        <w:tc>
          <w:tcPr>
            <w:tcW w:w="4675" w:type="dxa"/>
          </w:tcPr>
          <w:p w14:paraId="0350E7EF" w14:textId="51AC18BE" w:rsidR="009F255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Version Control</w:t>
            </w:r>
          </w:p>
          <w:p w14:paraId="6F0F69EB" w14:textId="0C8A0909" w:rsidR="006402BA" w:rsidRDefault="006402BA" w:rsidP="006402BA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Backend Integration</w:t>
            </w:r>
          </w:p>
          <w:p w14:paraId="318CADF3" w14:textId="0AF42CA4" w:rsidR="006402BA" w:rsidRPr="00DB631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Debugging &amp; Testing</w:t>
            </w:r>
          </w:p>
          <w:p w14:paraId="5F57B803" w14:textId="2C13855B" w:rsidR="009F255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Performance Optimization</w:t>
            </w:r>
          </w:p>
          <w:p w14:paraId="1F1FE03C" w14:textId="10EFC3DE" w:rsidR="006402B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>UI/UX Understanding</w:t>
            </w:r>
          </w:p>
          <w:p w14:paraId="1B38DFE0" w14:textId="595FC084" w:rsidR="006402BA" w:rsidRPr="00DB631A" w:rsidRDefault="006402BA" w:rsidP="002228DF">
            <w:pPr>
              <w:pStyle w:val="Skillslist"/>
              <w:rPr>
                <w:rFonts w:ascii="Poppins" w:hAnsi="Poppins" w:cs="Poppins"/>
                <w:color w:val="898989"/>
              </w:rPr>
            </w:pPr>
            <w:r w:rsidRPr="006402BA">
              <w:rPr>
                <w:rFonts w:ascii="Poppins" w:hAnsi="Poppins" w:cs="Poppins"/>
                <w:color w:val="898989"/>
              </w:rPr>
              <w:t xml:space="preserve">Collaboration </w:t>
            </w:r>
            <w:r>
              <w:rPr>
                <w:rFonts w:ascii="Poppins" w:hAnsi="Poppins" w:cs="Poppins"/>
                <w:color w:val="898989"/>
              </w:rPr>
              <w:t>Skill</w:t>
            </w:r>
            <w:r w:rsidRPr="006402BA">
              <w:rPr>
                <w:rFonts w:ascii="Poppins" w:hAnsi="Poppins" w:cs="Poppins"/>
                <w:color w:val="898989"/>
              </w:rPr>
              <w:t>s</w:t>
            </w:r>
          </w:p>
          <w:p w14:paraId="433B4333" w14:textId="77777777" w:rsidR="009F255A" w:rsidRPr="00DB631A" w:rsidRDefault="009F255A" w:rsidP="002228DF">
            <w:pPr>
              <w:pStyle w:val="Skillslist"/>
              <w:numPr>
                <w:ilvl w:val="0"/>
                <w:numId w:val="0"/>
              </w:numPr>
              <w:ind w:left="360" w:hanging="360"/>
              <w:rPr>
                <w:rFonts w:ascii="Poppins" w:hAnsi="Poppins" w:cs="Poppins"/>
                <w:color w:val="898989"/>
              </w:rPr>
            </w:pPr>
          </w:p>
        </w:tc>
      </w:tr>
    </w:tbl>
    <w:p w14:paraId="0ECB273C" w14:textId="77777777" w:rsidR="00DB631A" w:rsidRDefault="00DB631A" w:rsidP="00C815BB">
      <w:pPr>
        <w:pStyle w:val="Heading1"/>
        <w:rPr>
          <w:rFonts w:ascii="Poppins" w:hAnsi="Poppins" w:cs="Poppins"/>
          <w:color w:val="5B5B5B"/>
        </w:rPr>
      </w:pPr>
    </w:p>
    <w:p w14:paraId="5D7F901B" w14:textId="77777777" w:rsidR="00DB631A" w:rsidRDefault="00DB631A" w:rsidP="00C815BB">
      <w:pPr>
        <w:pStyle w:val="Heading1"/>
        <w:rPr>
          <w:rFonts w:ascii="Poppins" w:hAnsi="Poppins" w:cs="Poppins"/>
          <w:color w:val="5B5B5B"/>
        </w:rPr>
      </w:pPr>
    </w:p>
    <w:p w14:paraId="70AF97EF" w14:textId="77777777" w:rsidR="00DB631A" w:rsidRDefault="00DB631A" w:rsidP="00C815BB">
      <w:pPr>
        <w:pStyle w:val="Heading1"/>
        <w:rPr>
          <w:rFonts w:ascii="Poppins" w:hAnsi="Poppins" w:cs="Poppins"/>
          <w:color w:val="5B5B5B"/>
        </w:rPr>
      </w:pPr>
    </w:p>
    <w:p w14:paraId="7C0689E1" w14:textId="77777777" w:rsidR="00DB631A" w:rsidRDefault="00DB631A" w:rsidP="00DB631A"/>
    <w:p w14:paraId="53E22F29" w14:textId="77777777" w:rsidR="00DB631A" w:rsidRDefault="00DB631A" w:rsidP="00DB631A"/>
    <w:p w14:paraId="4F8AD332" w14:textId="77777777" w:rsidR="00DB631A" w:rsidRDefault="00DB631A" w:rsidP="00DB631A"/>
    <w:p w14:paraId="0729BD76" w14:textId="793B2F66" w:rsidR="00BA7225" w:rsidRPr="00DB631A" w:rsidRDefault="00BA7225" w:rsidP="00C815BB">
      <w:pPr>
        <w:pStyle w:val="Heading1"/>
        <w:rPr>
          <w:rFonts w:ascii="Poppins" w:hAnsi="Poppins" w:cs="Poppins"/>
          <w:color w:val="5B5B5B"/>
          <w:sz w:val="40"/>
          <w:szCs w:val="40"/>
        </w:rPr>
      </w:pPr>
      <w:r w:rsidRPr="00DB631A">
        <w:rPr>
          <w:rFonts w:ascii="Poppins" w:hAnsi="Poppins" w:cs="Poppins"/>
          <w:color w:val="5B5B5B"/>
          <w:sz w:val="40"/>
          <w:szCs w:val="40"/>
        </w:rPr>
        <w:lastRenderedPageBreak/>
        <w:t>Experience</w:t>
      </w:r>
    </w:p>
    <w:p w14:paraId="6755FB62" w14:textId="18CA73D8" w:rsidR="00C67551" w:rsidRPr="00DB631A" w:rsidRDefault="009F255A" w:rsidP="007B3B6B">
      <w:pPr>
        <w:pStyle w:val="Heading2"/>
        <w:rPr>
          <w:rFonts w:ascii="Poppins" w:hAnsi="Poppins" w:cs="Poppins"/>
          <w:color w:val="5B5B5B"/>
          <w:sz w:val="24"/>
          <w:szCs w:val="24"/>
        </w:rPr>
      </w:pPr>
      <w:r w:rsidRPr="00DB631A">
        <w:rPr>
          <w:rFonts w:ascii="Poppins" w:hAnsi="Poppins" w:cs="Poppins"/>
          <w:color w:val="5B5B5B"/>
          <w:sz w:val="24"/>
          <w:szCs w:val="24"/>
        </w:rPr>
        <w:t xml:space="preserve">Freelancing </w:t>
      </w:r>
      <w:r w:rsidR="005135BE" w:rsidRPr="00DB631A">
        <w:rPr>
          <w:rFonts w:ascii="Poppins" w:hAnsi="Poppins" w:cs="Poppins"/>
          <w:color w:val="5B5B5B"/>
          <w:sz w:val="24"/>
          <w:szCs w:val="24"/>
        </w:rPr>
        <w:t>|</w:t>
      </w:r>
      <w:r w:rsidR="00C67551" w:rsidRPr="00DB631A">
        <w:rPr>
          <w:rFonts w:ascii="Poppins" w:hAnsi="Poppins" w:cs="Poppins"/>
          <w:color w:val="5B5B5B"/>
          <w:sz w:val="24"/>
          <w:szCs w:val="24"/>
        </w:rPr>
        <w:t xml:space="preserve"> </w:t>
      </w:r>
      <w:r w:rsidRPr="00DB631A">
        <w:rPr>
          <w:rFonts w:ascii="Poppins" w:hAnsi="Poppins" w:cs="Poppins"/>
          <w:color w:val="5B5B5B"/>
          <w:sz w:val="24"/>
          <w:szCs w:val="24"/>
        </w:rPr>
        <w:t>Web Developer</w:t>
      </w:r>
    </w:p>
    <w:p w14:paraId="6899BC2F" w14:textId="2984E5FE" w:rsidR="00E22F6F" w:rsidRPr="00DB631A" w:rsidRDefault="008A2F36" w:rsidP="0015478F">
      <w:pPr>
        <w:pStyle w:val="Date"/>
        <w:rPr>
          <w:rFonts w:ascii="Poppins" w:hAnsi="Poppins" w:cs="Poppins"/>
          <w:b/>
          <w:bCs/>
          <w:color w:val="898989"/>
          <w:szCs w:val="20"/>
        </w:rPr>
      </w:pPr>
      <w:r w:rsidRPr="00DB631A">
        <w:rPr>
          <w:rFonts w:ascii="Poppins" w:hAnsi="Poppins" w:cs="Poppins"/>
          <w:b/>
          <w:bCs/>
          <w:color w:val="898989"/>
          <w:szCs w:val="20"/>
        </w:rPr>
        <w:t>London</w:t>
      </w:r>
      <w:r w:rsidR="00C67551" w:rsidRPr="00DB631A">
        <w:rPr>
          <w:rFonts w:ascii="Poppins" w:hAnsi="Poppins" w:cs="Poppins"/>
          <w:b/>
          <w:bCs/>
          <w:color w:val="898989"/>
          <w:szCs w:val="20"/>
        </w:rPr>
        <w:t>,</w:t>
      </w:r>
      <w:r w:rsidRPr="00DB631A">
        <w:rPr>
          <w:rFonts w:ascii="Poppins" w:hAnsi="Poppins" w:cs="Poppins"/>
          <w:b/>
          <w:bCs/>
          <w:color w:val="898989"/>
          <w:szCs w:val="20"/>
        </w:rPr>
        <w:t xml:space="preserve"> Remote</w:t>
      </w:r>
      <w:r w:rsidR="00C67551" w:rsidRPr="00DB631A">
        <w:rPr>
          <w:rFonts w:ascii="Poppins" w:hAnsi="Poppins" w:cs="Poppins"/>
          <w:b/>
          <w:bCs/>
          <w:color w:val="898989"/>
          <w:szCs w:val="20"/>
        </w:rPr>
        <w:t xml:space="preserve">, </w:t>
      </w:r>
      <w:r w:rsidR="00E22F6F" w:rsidRPr="00DB631A">
        <w:rPr>
          <w:rFonts w:ascii="Poppins" w:hAnsi="Poppins" w:cs="Poppins"/>
          <w:b/>
          <w:bCs/>
          <w:color w:val="898989"/>
          <w:szCs w:val="20"/>
        </w:rPr>
        <w:t>20</w:t>
      </w:r>
      <w:r w:rsidR="00FD5CF8" w:rsidRPr="00DB631A">
        <w:rPr>
          <w:rFonts w:ascii="Poppins" w:hAnsi="Poppins" w:cs="Poppins"/>
          <w:b/>
          <w:bCs/>
          <w:color w:val="898989"/>
          <w:szCs w:val="20"/>
        </w:rPr>
        <w:t>21</w:t>
      </w:r>
      <w:r w:rsidR="00D54AA0" w:rsidRPr="00DB631A">
        <w:rPr>
          <w:rFonts w:ascii="Poppins" w:hAnsi="Poppins" w:cs="Poppins"/>
          <w:b/>
          <w:bCs/>
          <w:color w:val="898989"/>
          <w:szCs w:val="20"/>
        </w:rPr>
        <w:t xml:space="preserve"> – present</w:t>
      </w:r>
    </w:p>
    <w:p w14:paraId="219FE9D2" w14:textId="77777777" w:rsidR="00FD5CF8" w:rsidRPr="00DB631A" w:rsidRDefault="00FD5CF8" w:rsidP="00FD5CF8">
      <w:pPr>
        <w:rPr>
          <w:rFonts w:ascii="Poppins" w:hAnsi="Poppins" w:cs="Poppins"/>
          <w:color w:val="898989"/>
        </w:rPr>
      </w:pPr>
      <w:r w:rsidRPr="00DB631A">
        <w:rPr>
          <w:rFonts w:ascii="Poppins" w:hAnsi="Poppins" w:cs="Poppins"/>
          <w:color w:val="898989"/>
        </w:rPr>
        <w:t>As a junior Freelance Developer for over three years, I specialized in creating eCommerce websites, taking on the role of the primary developer for all my projects.</w:t>
      </w:r>
    </w:p>
    <w:p w14:paraId="5A8D00E3" w14:textId="6E67DD41" w:rsidR="00FD5CF8" w:rsidRPr="00DB631A" w:rsidRDefault="00FD5CF8" w:rsidP="00FD5CF8">
      <w:pPr>
        <w:rPr>
          <w:rFonts w:ascii="Poppins" w:hAnsi="Poppins" w:cs="Poppins"/>
          <w:color w:val="898989"/>
        </w:rPr>
      </w:pPr>
      <w:r w:rsidRPr="00DB631A">
        <w:rPr>
          <w:rFonts w:ascii="Poppins" w:hAnsi="Poppins" w:cs="Poppins"/>
          <w:color w:val="898989"/>
        </w:rPr>
        <w:br/>
        <w:t>I translated design concepts from teams or clients into functional, visually appealing front-end code, ensuring every project was brought to life with precision. My responsibilities also extended into back-end development, allowing me to integrate front-end components smoothly and deliver complete, functional solutions.</w:t>
      </w:r>
    </w:p>
    <w:p w14:paraId="5244838A" w14:textId="2977232B" w:rsidR="00FD5CF8" w:rsidRPr="00DB631A" w:rsidRDefault="00FD5CF8" w:rsidP="00FD5CF8">
      <w:pPr>
        <w:rPr>
          <w:rFonts w:ascii="Poppins" w:hAnsi="Poppins" w:cs="Poppins"/>
          <w:color w:val="898989"/>
        </w:rPr>
      </w:pPr>
      <w:r w:rsidRPr="00DB631A">
        <w:rPr>
          <w:rFonts w:ascii="Poppins" w:hAnsi="Poppins" w:cs="Poppins"/>
          <w:color w:val="898989"/>
        </w:rPr>
        <w:br/>
        <w:t>Utilizing platforms like Webflow and Shopify, I tailored websites to meet unique client specifications while conducting thorough testing and debugging to ensure usability and performance.</w:t>
      </w:r>
    </w:p>
    <w:p w14:paraId="49D23618" w14:textId="5F26785F" w:rsidR="00DB631A" w:rsidRDefault="00FD5CF8" w:rsidP="008C5292">
      <w:pPr>
        <w:rPr>
          <w:rFonts w:ascii="Poppins" w:hAnsi="Poppins" w:cs="Poppins"/>
          <w:color w:val="898989"/>
        </w:rPr>
      </w:pPr>
      <w:r w:rsidRPr="00DB631A">
        <w:rPr>
          <w:rFonts w:ascii="Poppins" w:hAnsi="Poppins" w:cs="Poppins"/>
          <w:color w:val="898989"/>
        </w:rPr>
        <w:br/>
        <w:t>Throughout each project, I maintained clear and consistent communication with design teams and clients, promptly addressing concerns or revisions to deliver results that exceeded expectations.</w:t>
      </w:r>
    </w:p>
    <w:p w14:paraId="1C71CAD6" w14:textId="77777777" w:rsidR="008C5292" w:rsidRDefault="008C5292" w:rsidP="008C5292">
      <w:pPr>
        <w:rPr>
          <w:rFonts w:ascii="Poppins" w:hAnsi="Poppins" w:cs="Poppins"/>
          <w:color w:val="898989"/>
        </w:rPr>
      </w:pPr>
    </w:p>
    <w:p w14:paraId="5A68DEF7" w14:textId="07E7B604" w:rsidR="00DB631A" w:rsidRPr="00DB631A" w:rsidRDefault="006057DD" w:rsidP="00DB631A">
      <w:pPr>
        <w:pStyle w:val="Heading2"/>
        <w:rPr>
          <w:rFonts w:ascii="Poppins" w:hAnsi="Poppins" w:cs="Poppins"/>
          <w:color w:val="5B5B5B"/>
          <w:sz w:val="24"/>
          <w:szCs w:val="24"/>
        </w:rPr>
      </w:pPr>
      <w:r>
        <w:rPr>
          <w:rFonts w:ascii="Poppins" w:hAnsi="Poppins" w:cs="Poppins"/>
          <w:color w:val="5B5B5B"/>
          <w:sz w:val="24"/>
          <w:szCs w:val="24"/>
        </w:rPr>
        <w:t>Cosified</w:t>
      </w:r>
      <w:r w:rsidR="00DB631A" w:rsidRPr="00DB631A">
        <w:rPr>
          <w:rFonts w:ascii="Poppins" w:hAnsi="Poppins" w:cs="Poppins"/>
          <w:color w:val="5B5B5B"/>
          <w:sz w:val="24"/>
          <w:szCs w:val="24"/>
        </w:rPr>
        <w:t xml:space="preserve"> | </w:t>
      </w:r>
      <w:r>
        <w:rPr>
          <w:rFonts w:ascii="Poppins" w:hAnsi="Poppins" w:cs="Poppins"/>
          <w:color w:val="5B5B5B"/>
          <w:sz w:val="24"/>
          <w:szCs w:val="24"/>
        </w:rPr>
        <w:t>Customer Service</w:t>
      </w:r>
    </w:p>
    <w:p w14:paraId="043E976E" w14:textId="02787CC6" w:rsidR="00DB631A" w:rsidRPr="00DB631A" w:rsidRDefault="00DB631A" w:rsidP="00DB631A">
      <w:pPr>
        <w:pStyle w:val="Date"/>
        <w:rPr>
          <w:rFonts w:ascii="Poppins" w:hAnsi="Poppins" w:cs="Poppins"/>
          <w:b/>
          <w:bCs/>
          <w:color w:val="898989"/>
          <w:szCs w:val="20"/>
        </w:rPr>
      </w:pPr>
      <w:r w:rsidRPr="00DB631A">
        <w:rPr>
          <w:rFonts w:ascii="Poppins" w:hAnsi="Poppins" w:cs="Poppins"/>
          <w:b/>
          <w:bCs/>
          <w:color w:val="898989"/>
          <w:szCs w:val="20"/>
        </w:rPr>
        <w:t>London, Remote, 20</w:t>
      </w:r>
      <w:r w:rsidR="00A723E9">
        <w:rPr>
          <w:rFonts w:ascii="Poppins" w:hAnsi="Poppins" w:cs="Poppins"/>
          <w:b/>
          <w:bCs/>
          <w:color w:val="898989"/>
          <w:szCs w:val="20"/>
        </w:rPr>
        <w:t>20</w:t>
      </w:r>
      <w:r w:rsidRPr="00DB631A">
        <w:rPr>
          <w:rFonts w:ascii="Poppins" w:hAnsi="Poppins" w:cs="Poppins"/>
          <w:b/>
          <w:bCs/>
          <w:color w:val="898989"/>
          <w:szCs w:val="20"/>
        </w:rPr>
        <w:t xml:space="preserve"> – </w:t>
      </w:r>
      <w:r w:rsidR="00A723E9">
        <w:rPr>
          <w:rFonts w:ascii="Poppins" w:hAnsi="Poppins" w:cs="Poppins"/>
          <w:b/>
          <w:bCs/>
          <w:color w:val="898989"/>
          <w:szCs w:val="20"/>
        </w:rPr>
        <w:t>202</w:t>
      </w:r>
      <w:r w:rsidR="00C57AB1">
        <w:rPr>
          <w:rFonts w:ascii="Poppins" w:hAnsi="Poppins" w:cs="Poppins"/>
          <w:b/>
          <w:bCs/>
          <w:color w:val="898989"/>
          <w:szCs w:val="20"/>
        </w:rPr>
        <w:t>2</w:t>
      </w:r>
    </w:p>
    <w:p w14:paraId="43B24DE3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  <w:r w:rsidRPr="008A178F">
        <w:rPr>
          <w:rFonts w:ascii="Poppins" w:hAnsi="Poppins" w:cs="Poppins"/>
          <w:color w:val="898989"/>
        </w:rPr>
        <w:t>At Cosified, I played a key role in delivering exceptional customer service by handling inquiries and concerns through email, live chat, and phone, ensuring timely and effective resolutions.</w:t>
      </w:r>
    </w:p>
    <w:p w14:paraId="2A62CE77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</w:p>
    <w:p w14:paraId="2B976C45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  <w:r w:rsidRPr="008A178F">
        <w:rPr>
          <w:rFonts w:ascii="Poppins" w:hAnsi="Poppins" w:cs="Poppins"/>
          <w:color w:val="898989"/>
        </w:rPr>
        <w:t>My responsibilities included managing order tracking, processing returns, and coordinating with suppliers to resolve inventory and shipping issues efficiently. I tackled complex customer issues with empathy and clear communication, fostering high levels of satisfaction and trust.</w:t>
      </w:r>
    </w:p>
    <w:p w14:paraId="6B216004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</w:p>
    <w:p w14:paraId="7A6D6832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  <w:r w:rsidRPr="008A178F">
        <w:rPr>
          <w:rFonts w:ascii="Poppins" w:hAnsi="Poppins" w:cs="Poppins"/>
          <w:color w:val="898989"/>
        </w:rPr>
        <w:t>Collaborating closely with sales and logistics teams, I worked to improve service delivery and streamline communication, enhancing the overall customer experience.</w:t>
      </w:r>
    </w:p>
    <w:p w14:paraId="524331FC" w14:textId="77777777" w:rsidR="008A178F" w:rsidRPr="008A178F" w:rsidRDefault="008A178F" w:rsidP="008A178F">
      <w:pPr>
        <w:rPr>
          <w:rFonts w:ascii="Poppins" w:hAnsi="Poppins" w:cs="Poppins"/>
          <w:color w:val="898989"/>
        </w:rPr>
      </w:pPr>
    </w:p>
    <w:p w14:paraId="53E384C2" w14:textId="76E17912" w:rsidR="00DB631A" w:rsidRPr="00DB631A" w:rsidRDefault="008A178F" w:rsidP="008A178F">
      <w:pPr>
        <w:rPr>
          <w:color w:val="898989"/>
        </w:rPr>
      </w:pPr>
      <w:r w:rsidRPr="008A178F">
        <w:rPr>
          <w:rFonts w:ascii="Poppins" w:hAnsi="Poppins" w:cs="Poppins"/>
          <w:color w:val="898989"/>
        </w:rPr>
        <w:t>Additionally, I gained expertise in navigating e-commerce platforms, which allowed me to handle customer queries with increased efficiency. My efforts contributed to building strong customer loyalty, resulting in positive feedback and repeat business.</w:t>
      </w:r>
    </w:p>
    <w:sectPr w:rsidR="00DB631A" w:rsidRPr="00DB631A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69A24" w14:textId="77777777" w:rsidR="00F8381F" w:rsidRDefault="00F8381F" w:rsidP="000C45FF">
      <w:r>
        <w:separator/>
      </w:r>
    </w:p>
  </w:endnote>
  <w:endnote w:type="continuationSeparator" w:id="0">
    <w:p w14:paraId="6EF1793A" w14:textId="77777777" w:rsidR="00F8381F" w:rsidRDefault="00F8381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A17CE" w14:textId="77777777" w:rsidR="00F8381F" w:rsidRDefault="00F8381F" w:rsidP="000C45FF">
      <w:r>
        <w:separator/>
      </w:r>
    </w:p>
  </w:footnote>
  <w:footnote w:type="continuationSeparator" w:id="0">
    <w:p w14:paraId="2FAC95E4" w14:textId="77777777" w:rsidR="00F8381F" w:rsidRDefault="00F8381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247E6228"/>
    <w:lvl w:ilvl="0" w:tplc="13225A62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F"/>
    <w:rsid w:val="000056BA"/>
    <w:rsid w:val="00011E31"/>
    <w:rsid w:val="00024730"/>
    <w:rsid w:val="00027EA8"/>
    <w:rsid w:val="00036450"/>
    <w:rsid w:val="000411D6"/>
    <w:rsid w:val="00045FA5"/>
    <w:rsid w:val="000722E9"/>
    <w:rsid w:val="0008202B"/>
    <w:rsid w:val="00082289"/>
    <w:rsid w:val="00094499"/>
    <w:rsid w:val="000A3BDA"/>
    <w:rsid w:val="000C45FF"/>
    <w:rsid w:val="000E1F6F"/>
    <w:rsid w:val="000E2475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27DEF"/>
    <w:rsid w:val="002400EB"/>
    <w:rsid w:val="00254447"/>
    <w:rsid w:val="00256CF7"/>
    <w:rsid w:val="00271BD8"/>
    <w:rsid w:val="00281FD5"/>
    <w:rsid w:val="002D0C47"/>
    <w:rsid w:val="002D3E1E"/>
    <w:rsid w:val="002E2477"/>
    <w:rsid w:val="002F4C55"/>
    <w:rsid w:val="002F7348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C44CF"/>
    <w:rsid w:val="003E51AD"/>
    <w:rsid w:val="004071FC"/>
    <w:rsid w:val="00445947"/>
    <w:rsid w:val="00455FFD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0546"/>
    <w:rsid w:val="00564F7C"/>
    <w:rsid w:val="005A2C10"/>
    <w:rsid w:val="005E20F0"/>
    <w:rsid w:val="005E28CB"/>
    <w:rsid w:val="005E39D5"/>
    <w:rsid w:val="005E7859"/>
    <w:rsid w:val="005F540F"/>
    <w:rsid w:val="00600670"/>
    <w:rsid w:val="006057DD"/>
    <w:rsid w:val="00606BE7"/>
    <w:rsid w:val="0062123A"/>
    <w:rsid w:val="006328D0"/>
    <w:rsid w:val="006352E5"/>
    <w:rsid w:val="006402BA"/>
    <w:rsid w:val="00646E75"/>
    <w:rsid w:val="00651223"/>
    <w:rsid w:val="006579C8"/>
    <w:rsid w:val="006667F3"/>
    <w:rsid w:val="0067126A"/>
    <w:rsid w:val="006771D0"/>
    <w:rsid w:val="006A1B51"/>
    <w:rsid w:val="006B366C"/>
    <w:rsid w:val="006D4F15"/>
    <w:rsid w:val="006E6334"/>
    <w:rsid w:val="006F74F3"/>
    <w:rsid w:val="00715FCB"/>
    <w:rsid w:val="00743101"/>
    <w:rsid w:val="0076739A"/>
    <w:rsid w:val="007775E1"/>
    <w:rsid w:val="00780E23"/>
    <w:rsid w:val="007867A0"/>
    <w:rsid w:val="00787A35"/>
    <w:rsid w:val="007927F5"/>
    <w:rsid w:val="007B3B6B"/>
    <w:rsid w:val="007C1D37"/>
    <w:rsid w:val="007F3E7B"/>
    <w:rsid w:val="00802CA0"/>
    <w:rsid w:val="008154F2"/>
    <w:rsid w:val="00821124"/>
    <w:rsid w:val="00845AD3"/>
    <w:rsid w:val="00845D7F"/>
    <w:rsid w:val="00882B5D"/>
    <w:rsid w:val="008862C1"/>
    <w:rsid w:val="008A178F"/>
    <w:rsid w:val="008A2F36"/>
    <w:rsid w:val="008C5292"/>
    <w:rsid w:val="008F39C1"/>
    <w:rsid w:val="00907D00"/>
    <w:rsid w:val="009260CD"/>
    <w:rsid w:val="00940A66"/>
    <w:rsid w:val="00952C25"/>
    <w:rsid w:val="0095591B"/>
    <w:rsid w:val="00956391"/>
    <w:rsid w:val="009A5F5D"/>
    <w:rsid w:val="009B7810"/>
    <w:rsid w:val="009D6723"/>
    <w:rsid w:val="009E3751"/>
    <w:rsid w:val="009F15F7"/>
    <w:rsid w:val="009F255A"/>
    <w:rsid w:val="00A2118D"/>
    <w:rsid w:val="00A33375"/>
    <w:rsid w:val="00A44DC9"/>
    <w:rsid w:val="00A723E9"/>
    <w:rsid w:val="00A840FC"/>
    <w:rsid w:val="00A847E6"/>
    <w:rsid w:val="00A86653"/>
    <w:rsid w:val="00AD76E2"/>
    <w:rsid w:val="00AE201B"/>
    <w:rsid w:val="00AF5BE0"/>
    <w:rsid w:val="00B066A3"/>
    <w:rsid w:val="00B10589"/>
    <w:rsid w:val="00B20152"/>
    <w:rsid w:val="00B317A5"/>
    <w:rsid w:val="00B359E4"/>
    <w:rsid w:val="00B5353B"/>
    <w:rsid w:val="00B57D98"/>
    <w:rsid w:val="00B70850"/>
    <w:rsid w:val="00B85ED3"/>
    <w:rsid w:val="00BA7225"/>
    <w:rsid w:val="00BD64A9"/>
    <w:rsid w:val="00C066B6"/>
    <w:rsid w:val="00C103D0"/>
    <w:rsid w:val="00C11D10"/>
    <w:rsid w:val="00C23DE3"/>
    <w:rsid w:val="00C37BA1"/>
    <w:rsid w:val="00C4674C"/>
    <w:rsid w:val="00C506CF"/>
    <w:rsid w:val="00C57AB1"/>
    <w:rsid w:val="00C6510C"/>
    <w:rsid w:val="00C67551"/>
    <w:rsid w:val="00C72BED"/>
    <w:rsid w:val="00C815BB"/>
    <w:rsid w:val="00C9578B"/>
    <w:rsid w:val="00CA12ED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56E"/>
    <w:rsid w:val="00DA1681"/>
    <w:rsid w:val="00DA1F4D"/>
    <w:rsid w:val="00DA25C0"/>
    <w:rsid w:val="00DB631A"/>
    <w:rsid w:val="00DD172A"/>
    <w:rsid w:val="00DF1345"/>
    <w:rsid w:val="00DF4C34"/>
    <w:rsid w:val="00E10C1D"/>
    <w:rsid w:val="00E22F6F"/>
    <w:rsid w:val="00E25A26"/>
    <w:rsid w:val="00E43516"/>
    <w:rsid w:val="00E4381A"/>
    <w:rsid w:val="00E55D74"/>
    <w:rsid w:val="00E73534"/>
    <w:rsid w:val="00E84F2B"/>
    <w:rsid w:val="00E9788D"/>
    <w:rsid w:val="00EA2ECA"/>
    <w:rsid w:val="00EA360A"/>
    <w:rsid w:val="00EA76DD"/>
    <w:rsid w:val="00ED6D73"/>
    <w:rsid w:val="00F322C0"/>
    <w:rsid w:val="00F42DF5"/>
    <w:rsid w:val="00F43DC3"/>
    <w:rsid w:val="00F60274"/>
    <w:rsid w:val="00F7613F"/>
    <w:rsid w:val="00F77FB9"/>
    <w:rsid w:val="00F8381F"/>
    <w:rsid w:val="00F874FB"/>
    <w:rsid w:val="00FB068F"/>
    <w:rsid w:val="00FD5CF8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7FCF"/>
  <w14:defaultImageDpi w14:val="32767"/>
  <w15:chartTrackingRefBased/>
  <w15:docId w15:val="{366B4069-1723-4277-A524-C0B77F3F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</Template>
  <TotalTime>5362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sakinah manning</cp:lastModifiedBy>
  <cp:revision>19</cp:revision>
  <dcterms:created xsi:type="dcterms:W3CDTF">2024-12-25T17:41:00Z</dcterms:created>
  <dcterms:modified xsi:type="dcterms:W3CDTF">2025-01-14T12:45:00Z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